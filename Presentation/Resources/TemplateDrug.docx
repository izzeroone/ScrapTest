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0"/>
        <w:gridCol w:w="2751"/>
      </w:tblGrid>
      <w:tr w:rsidR="007A2FB3" w:rsidTr="007A2FB3">
        <w:tc>
          <w:tcPr>
            <w:tcW w:w="2750" w:type="dxa"/>
          </w:tcPr>
          <w:p w:rsidR="007A2FB3" w:rsidRPr="007A2FB3" w:rsidRDefault="007A2FB3" w:rsidP="0030258A">
            <w:pPr>
              <w:rPr>
                <w:b/>
              </w:rPr>
            </w:pPr>
            <w:r w:rsidRPr="007A2FB3">
              <w:rPr>
                <w:b/>
              </w:rPr>
              <w:t>PHÒNG MẠCH AVC</w:t>
            </w:r>
          </w:p>
          <w:p w:rsidR="007A2FB3" w:rsidRDefault="007A2FB3" w:rsidP="0030258A">
            <w:r>
              <w:t>12 Đường Số 6, Q. Thủ Đức, TP. HCM</w:t>
            </w:r>
          </w:p>
          <w:p w:rsidR="007A2FB3" w:rsidRDefault="007A2FB3" w:rsidP="0030258A">
            <w:r>
              <w:t>SĐT: 0123 456 789</w:t>
            </w:r>
          </w:p>
        </w:tc>
        <w:tc>
          <w:tcPr>
            <w:tcW w:w="2751" w:type="dxa"/>
          </w:tcPr>
          <w:p w:rsidR="007A2FB3" w:rsidRDefault="007A2FB3" w:rsidP="0030258A">
            <w:r>
              <w:t xml:space="preserve">Giờ làm việc 10h – 13h. </w:t>
            </w:r>
          </w:p>
          <w:p w:rsidR="007A2FB3" w:rsidRDefault="007A2FB3" w:rsidP="0030258A">
            <w:r>
              <w:tab/>
              <w:t xml:space="preserve">         17h – 20h</w:t>
            </w:r>
          </w:p>
          <w:p w:rsidR="007A2FB3" w:rsidRDefault="007A2FB3" w:rsidP="0030258A">
            <w:r>
              <w:t>Riêng T7 – CN 7h – 21h</w:t>
            </w:r>
          </w:p>
          <w:p w:rsidR="007A2FB3" w:rsidRDefault="007A2FB3" w:rsidP="0030258A">
            <w:r>
              <w:t>Ngày lễ nghỉ</w:t>
            </w:r>
          </w:p>
        </w:tc>
      </w:tr>
    </w:tbl>
    <w:p w:rsidR="0030258A" w:rsidRDefault="0030258A" w:rsidP="0030258A"/>
    <w:p w:rsidR="0030258A" w:rsidRDefault="0030258A" w:rsidP="0030258A"/>
    <w:p w:rsidR="0030258A" w:rsidRPr="007A2FB3" w:rsidRDefault="00504E77" w:rsidP="0030258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ĐƠN THUỐC</w:t>
      </w:r>
    </w:p>
    <w:p w:rsidR="007F5E2C" w:rsidRDefault="0030258A" w:rsidP="00504E77">
      <w:pPr>
        <w:spacing w:after="60"/>
      </w:pPr>
      <w:r w:rsidRPr="007A2FB3">
        <w:t>Họ tên:</w:t>
      </w:r>
      <w:r w:rsidR="00E2621A" w:rsidRPr="007A2FB3">
        <w:t xml:space="preserve"> </w:t>
      </w:r>
      <w:bookmarkStart w:id="0" w:name="_Hlk503069543"/>
      <w:r w:rsidR="007F5E2C" w:rsidRPr="007A2FB3">
        <w:fldChar w:fldCharType="begin"/>
      </w:r>
      <w:r w:rsidR="007F5E2C" w:rsidRPr="007A2FB3">
        <w:instrText xml:space="preserve"> DOCPROPERTY  ho_ten \* MERGEFORMAT </w:instrText>
      </w:r>
      <w:r w:rsidR="007F5E2C" w:rsidRPr="007A2FB3">
        <w:fldChar w:fldCharType="separate"/>
      </w:r>
      <w:r w:rsidR="007F5E2C" w:rsidRPr="007A2FB3">
        <w:rPr>
          <w:bCs/>
        </w:rPr>
        <w:t>Trần Trọng Nhân</w:t>
      </w:r>
      <w:r w:rsidR="007F5E2C" w:rsidRPr="007A2FB3">
        <w:fldChar w:fldCharType="end"/>
      </w:r>
      <w:bookmarkEnd w:id="0"/>
    </w:p>
    <w:p w:rsidR="00504E77" w:rsidRPr="00897648" w:rsidRDefault="00504E77" w:rsidP="00504E77">
      <w:pPr>
        <w:spacing w:after="60"/>
      </w:pPr>
      <w:r>
        <w:t>Năm sinh:</w:t>
      </w:r>
      <w:r w:rsidR="00F12E6E" w:rsidRPr="00F12E6E">
        <w:t xml:space="preserve"> </w:t>
      </w:r>
      <w:r w:rsidR="00897648" w:rsidRPr="00897648">
        <w:fldChar w:fldCharType="begin"/>
      </w:r>
      <w:r w:rsidR="00897648" w:rsidRPr="00897648">
        <w:instrText xml:space="preserve"> DOCPROPERTY  nam_sinh \* MERGEFORMAT </w:instrText>
      </w:r>
      <w:r w:rsidR="00897648" w:rsidRPr="00897648">
        <w:fldChar w:fldCharType="separate"/>
      </w:r>
      <w:r w:rsidR="00897648" w:rsidRPr="00897648">
        <w:rPr>
          <w:bCs/>
        </w:rPr>
        <w:t>Error! Unknown document property name.</w:t>
      </w:r>
      <w:r w:rsidR="00897648" w:rsidRPr="00897648">
        <w:fldChar w:fldCharType="end"/>
      </w:r>
    </w:p>
    <w:p w:rsidR="00504E77" w:rsidRDefault="00504E77" w:rsidP="00504E77">
      <w:pPr>
        <w:spacing w:after="60"/>
      </w:pPr>
      <w:r>
        <w:t>Giới tính:</w:t>
      </w:r>
      <w:r w:rsidR="00F12E6E" w:rsidRPr="00F12E6E">
        <w:t xml:space="preserve"> </w:t>
      </w:r>
      <w:r w:rsidR="00897648" w:rsidRPr="00897648">
        <w:fldChar w:fldCharType="begin"/>
      </w:r>
      <w:r w:rsidR="00897648" w:rsidRPr="00897648">
        <w:instrText xml:space="preserve"> DOCPROPERTY gioi_tinh \* MERGEFORMAT </w:instrText>
      </w:r>
      <w:r w:rsidR="00897648" w:rsidRPr="00897648">
        <w:fldChar w:fldCharType="separate"/>
      </w:r>
      <w:r w:rsidR="00897648" w:rsidRPr="00897648">
        <w:rPr>
          <w:bCs/>
        </w:rPr>
        <w:t>Error! Unknown document property name.</w:t>
      </w:r>
      <w:r w:rsidR="00897648" w:rsidRPr="00897648">
        <w:fldChar w:fldCharType="end"/>
      </w:r>
    </w:p>
    <w:p w:rsidR="00504E77" w:rsidRDefault="00504E77" w:rsidP="00504E77">
      <w:pPr>
        <w:spacing w:after="60"/>
      </w:pPr>
      <w:r>
        <w:t>Địa chỉ</w:t>
      </w:r>
      <w:r w:rsidR="00F12E6E">
        <w:t xml:space="preserve">: </w:t>
      </w:r>
      <w:r w:rsidR="00897648" w:rsidRPr="00897648">
        <w:fldChar w:fldCharType="begin"/>
      </w:r>
      <w:r w:rsidR="00897648" w:rsidRPr="00897648">
        <w:instrText xml:space="preserve"> DOCPROPERTY  dia_chi \* MERGEFORMAT </w:instrText>
      </w:r>
      <w:r w:rsidR="00897648" w:rsidRPr="00897648">
        <w:fldChar w:fldCharType="separate"/>
      </w:r>
      <w:r w:rsidR="00897648" w:rsidRPr="00897648">
        <w:rPr>
          <w:bCs/>
        </w:rPr>
        <w:t>Error! Unknown document property name.</w:t>
      </w:r>
      <w:r w:rsidR="00897648" w:rsidRPr="00897648">
        <w:fldChar w:fldCharType="end"/>
      </w:r>
    </w:p>
    <w:p w:rsidR="00C9167D" w:rsidRPr="00C82146" w:rsidRDefault="00C9167D" w:rsidP="00504E77">
      <w:pPr>
        <w:spacing w:after="60"/>
      </w:pPr>
      <w:r>
        <w:t>Triệu chứng:</w:t>
      </w:r>
      <w:r w:rsidR="00C82146" w:rsidRPr="00C82146">
        <w:t xml:space="preserve"> </w:t>
      </w:r>
      <w:r w:rsidR="00C82146" w:rsidRPr="00C82146">
        <w:fldChar w:fldCharType="begin"/>
      </w:r>
      <w:r w:rsidR="00C82146" w:rsidRPr="00C82146">
        <w:instrText xml:space="preserve"> DOCPROPERTY  trieu_chung \* MERGEFORMAT </w:instrText>
      </w:r>
      <w:r w:rsidR="00C82146" w:rsidRPr="00C82146">
        <w:fldChar w:fldCharType="separate"/>
      </w:r>
      <w:r w:rsidR="00C82146" w:rsidRPr="00C82146">
        <w:rPr>
          <w:bCs/>
        </w:rPr>
        <w:t>Error! Unknown document property name.</w:t>
      </w:r>
      <w:r w:rsidR="00C82146" w:rsidRPr="00C82146">
        <w:fldChar w:fldCharType="end"/>
      </w:r>
    </w:p>
    <w:p w:rsidR="00C9167D" w:rsidRPr="007A2FB3" w:rsidRDefault="00C9167D" w:rsidP="00504E77">
      <w:pPr>
        <w:spacing w:after="60"/>
      </w:pPr>
      <w:r>
        <w:t>Chuẩn đoán</w:t>
      </w:r>
      <w:r w:rsidR="00C82146">
        <w:t xml:space="preserve">: </w:t>
      </w:r>
      <w:r w:rsidR="00C82146" w:rsidRPr="00C82146">
        <w:fldChar w:fldCharType="begin"/>
      </w:r>
      <w:r w:rsidR="00C82146" w:rsidRPr="00C82146">
        <w:instrText xml:space="preserve"> DOCPROPERTY  chuan_doan \* MERGEFORMAT </w:instrText>
      </w:r>
      <w:r w:rsidR="00C82146" w:rsidRPr="00C82146">
        <w:fldChar w:fldCharType="separate"/>
      </w:r>
      <w:r w:rsidR="00C82146" w:rsidRPr="00C82146">
        <w:rPr>
          <w:bCs/>
        </w:rPr>
        <w:t>Error! Unknown document property name.</w:t>
      </w:r>
      <w:r w:rsidR="00C82146" w:rsidRPr="00C82146">
        <w:fldChar w:fldCharType="end"/>
      </w:r>
    </w:p>
    <w:p w:rsidR="00FF3B4D" w:rsidRDefault="0030258A" w:rsidP="00504E77">
      <w:pPr>
        <w:spacing w:after="60"/>
        <w:rPr>
          <w:sz w:val="26"/>
          <w:szCs w:val="26"/>
        </w:rPr>
      </w:pPr>
      <w:r w:rsidRPr="007A2FB3">
        <w:t>Điện thoại:</w:t>
      </w:r>
      <w:r w:rsidR="00E2621A" w:rsidRPr="007A2FB3">
        <w:t xml:space="preserve"> </w:t>
      </w:r>
      <w:fldSimple w:instr=" DOCPROPERTY  dien_thoai \* MERGEFORMAT ">
        <w:r w:rsidR="00F94AE0" w:rsidRPr="007A2FB3">
          <w:rPr>
            <w:bCs/>
          </w:rPr>
          <w:t>01212345</w:t>
        </w:r>
      </w:fldSimple>
      <w:r w:rsidR="00FF3B4D">
        <w:rPr>
          <w:sz w:val="26"/>
          <w:szCs w:val="26"/>
        </w:rPr>
        <w:t xml:space="preserve"> </w:t>
      </w:r>
      <w:r w:rsidR="00FF3B4D">
        <w:rPr>
          <w:sz w:val="26"/>
          <w:szCs w:val="26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2"/>
        <w:gridCol w:w="4869"/>
      </w:tblGrid>
      <w:tr w:rsidR="00504E77" w:rsidRPr="007A2FB3" w:rsidTr="002823E7">
        <w:tc>
          <w:tcPr>
            <w:tcW w:w="568" w:type="pct"/>
          </w:tcPr>
          <w:p w:rsidR="00504E77" w:rsidRPr="00504E77" w:rsidRDefault="00504E77" w:rsidP="0030258A">
            <w:pPr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4432" w:type="pct"/>
          </w:tcPr>
          <w:p w:rsidR="00504E77" w:rsidRPr="00504E77" w:rsidRDefault="00504E77" w:rsidP="0030258A">
            <w:pPr>
              <w:rPr>
                <w:b/>
              </w:rPr>
            </w:pPr>
            <w:r>
              <w:rPr>
                <w:b/>
              </w:rPr>
              <w:t>Thuốc</w:t>
            </w:r>
          </w:p>
        </w:tc>
      </w:tr>
    </w:tbl>
    <w:p w:rsidR="00B87A5A" w:rsidRDefault="00B87A5A" w:rsidP="0030258A">
      <w:pPr>
        <w:rPr>
          <w:i/>
        </w:rPr>
      </w:pPr>
    </w:p>
    <w:p w:rsidR="007E5428" w:rsidRPr="007A2FB3" w:rsidRDefault="00504E77" w:rsidP="0030258A">
      <w:r>
        <w:rPr>
          <w:i/>
        </w:rPr>
        <w:t xml:space="preserve">Lời dặn: </w:t>
      </w:r>
      <w:r w:rsidR="002823E7" w:rsidRPr="002823E7">
        <w:fldChar w:fldCharType="begin"/>
      </w:r>
      <w:r w:rsidR="002823E7" w:rsidRPr="002823E7">
        <w:instrText xml:space="preserve"> DOCPROPERTY  loi_dan \* MERGEFORMAT </w:instrText>
      </w:r>
      <w:r w:rsidR="002823E7" w:rsidRPr="002823E7">
        <w:fldChar w:fldCharType="separate"/>
      </w:r>
      <w:r w:rsidR="002823E7" w:rsidRPr="002823E7">
        <w:rPr>
          <w:bCs/>
        </w:rPr>
        <w:t>Error! Unknown document property name.</w:t>
      </w:r>
      <w:r w:rsidR="002823E7" w:rsidRPr="002823E7">
        <w:fldChar w:fldCharType="end"/>
      </w:r>
      <w:r w:rsidR="007E5428" w:rsidRPr="002823E7">
        <w:rPr>
          <w:i/>
        </w:rPr>
        <w:tab/>
      </w:r>
    </w:p>
    <w:p w:rsidR="00C950C7" w:rsidRPr="007A2FB3" w:rsidRDefault="00C950C7" w:rsidP="0030258A">
      <w:bookmarkStart w:id="1" w:name="_GoBack"/>
      <w:bookmarkEnd w:id="1"/>
    </w:p>
    <w:p w:rsidR="00C950C7" w:rsidRDefault="00C950C7" w:rsidP="00C950C7">
      <w:pPr>
        <w:jc w:val="right"/>
        <w:rPr>
          <w:i/>
        </w:rPr>
      </w:pPr>
      <w:r w:rsidRPr="007A2FB3">
        <w:rPr>
          <w:i/>
        </w:rPr>
        <w:t>Ngày</w:t>
      </w:r>
      <w:r w:rsidR="002E5A9E" w:rsidRPr="007A2FB3">
        <w:rPr>
          <w:i/>
        </w:rPr>
        <w:t xml:space="preserve"> </w:t>
      </w:r>
      <w:r w:rsidRPr="007A2FB3">
        <w:rPr>
          <w:i/>
        </w:rPr>
        <w:fldChar w:fldCharType="begin"/>
      </w:r>
      <w:r w:rsidRPr="007A2FB3">
        <w:rPr>
          <w:i/>
        </w:rPr>
        <w:instrText xml:space="preserve"> DOCPROPERTY  ngay_xuat \* MERGEFORMAT </w:instrText>
      </w:r>
      <w:r w:rsidRPr="007A2FB3">
        <w:rPr>
          <w:i/>
        </w:rPr>
        <w:fldChar w:fldCharType="separate"/>
      </w:r>
      <w:r w:rsidRPr="007A2FB3">
        <w:rPr>
          <w:bCs/>
          <w:i/>
        </w:rPr>
        <w:t>7</w:t>
      </w:r>
      <w:r w:rsidRPr="007A2FB3">
        <w:rPr>
          <w:i/>
        </w:rPr>
        <w:fldChar w:fldCharType="end"/>
      </w:r>
      <w:r w:rsidRPr="007A2FB3">
        <w:rPr>
          <w:i/>
        </w:rPr>
        <w:t xml:space="preserve">  tháng</w:t>
      </w:r>
      <w:r w:rsidR="002E5A9E" w:rsidRPr="007A2FB3">
        <w:rPr>
          <w:i/>
        </w:rPr>
        <w:t xml:space="preserve"> </w:t>
      </w:r>
      <w:r w:rsidRPr="007A2FB3">
        <w:rPr>
          <w:i/>
        </w:rPr>
        <w:fldChar w:fldCharType="begin"/>
      </w:r>
      <w:r w:rsidRPr="007A2FB3">
        <w:rPr>
          <w:i/>
        </w:rPr>
        <w:instrText xml:space="preserve"> DOCPROPERTY  thang_xuat \* MERGEFORMAT </w:instrText>
      </w:r>
      <w:r w:rsidRPr="007A2FB3">
        <w:rPr>
          <w:i/>
        </w:rPr>
        <w:fldChar w:fldCharType="separate"/>
      </w:r>
      <w:r w:rsidRPr="007A2FB3">
        <w:rPr>
          <w:bCs/>
          <w:i/>
        </w:rPr>
        <w:t>1</w:t>
      </w:r>
      <w:r w:rsidRPr="007A2FB3">
        <w:rPr>
          <w:i/>
        </w:rPr>
        <w:fldChar w:fldCharType="end"/>
      </w:r>
      <w:r w:rsidRPr="007A2FB3">
        <w:rPr>
          <w:i/>
        </w:rPr>
        <w:t xml:space="preserve"> năm</w:t>
      </w:r>
      <w:r w:rsidR="002E5A9E" w:rsidRPr="007A2FB3">
        <w:rPr>
          <w:i/>
        </w:rPr>
        <w:t xml:space="preserve"> </w:t>
      </w:r>
      <w:r w:rsidRPr="007A2FB3">
        <w:rPr>
          <w:i/>
        </w:rPr>
        <w:fldChar w:fldCharType="begin"/>
      </w:r>
      <w:r w:rsidRPr="007A2FB3">
        <w:rPr>
          <w:i/>
        </w:rPr>
        <w:instrText xml:space="preserve"> DOCPROPERTY  nam_xuat \* MERGEFORMAT </w:instrText>
      </w:r>
      <w:r w:rsidRPr="007A2FB3">
        <w:rPr>
          <w:i/>
        </w:rPr>
        <w:fldChar w:fldCharType="separate"/>
      </w:r>
      <w:r w:rsidRPr="007A2FB3">
        <w:rPr>
          <w:bCs/>
          <w:i/>
        </w:rPr>
        <w:t>2018</w:t>
      </w:r>
      <w:r w:rsidRPr="007A2FB3">
        <w:rPr>
          <w:i/>
        </w:rPr>
        <w:fldChar w:fldCharType="end"/>
      </w:r>
    </w:p>
    <w:p w:rsidR="00FE1CD5" w:rsidRDefault="00FE1CD5" w:rsidP="00FE1CD5">
      <w:pPr>
        <w:jc w:val="center"/>
        <w:rPr>
          <w:b/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b/>
          <w:i/>
        </w:rPr>
        <w:t>NGƯỜI KÊ</w:t>
      </w:r>
    </w:p>
    <w:p w:rsidR="000162FB" w:rsidRDefault="000162FB" w:rsidP="00FE1CD5">
      <w:pPr>
        <w:jc w:val="center"/>
        <w:rPr>
          <w:b/>
          <w:i/>
        </w:rPr>
      </w:pPr>
    </w:p>
    <w:p w:rsidR="000162FB" w:rsidRPr="00FE1CD5" w:rsidRDefault="000162FB" w:rsidP="00FE1CD5">
      <w:pPr>
        <w:jc w:val="center"/>
        <w:rPr>
          <w:b/>
          <w:i/>
        </w:rPr>
      </w:pPr>
    </w:p>
    <w:p w:rsidR="00F01876" w:rsidRPr="004D1CBC" w:rsidRDefault="004D1CBC" w:rsidP="000162FB">
      <w:pPr>
        <w:ind w:left="3312"/>
        <w:rPr>
          <w:b/>
          <w:i/>
        </w:rPr>
      </w:pPr>
      <w:r w:rsidRPr="004D1CBC">
        <w:rPr>
          <w:b/>
        </w:rPr>
        <w:fldChar w:fldCharType="begin"/>
      </w:r>
      <w:r w:rsidRPr="004D1CBC">
        <w:rPr>
          <w:b/>
        </w:rPr>
        <w:instrText xml:space="preserve"> DOCPROPERTY  nguoi_ke \* MERGEFORMAT </w:instrText>
      </w:r>
      <w:r w:rsidRPr="004D1CBC">
        <w:rPr>
          <w:b/>
        </w:rPr>
        <w:fldChar w:fldCharType="separate"/>
      </w:r>
      <w:r w:rsidRPr="004D1CBC">
        <w:rPr>
          <w:b/>
          <w:bCs/>
        </w:rPr>
        <w:t>Error! Unknown document property name.</w:t>
      </w:r>
      <w:r w:rsidRPr="004D1CBC">
        <w:rPr>
          <w:b/>
        </w:rPr>
        <w:fldChar w:fldCharType="end"/>
      </w:r>
    </w:p>
    <w:p w:rsidR="00507C32" w:rsidRDefault="00507C32" w:rsidP="0030258A"/>
    <w:p w:rsidR="0030258A" w:rsidRPr="0030258A" w:rsidRDefault="0030258A" w:rsidP="0030258A">
      <w:r>
        <w:tab/>
      </w:r>
      <w:r>
        <w:tab/>
      </w:r>
      <w:r w:rsidRPr="0030258A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30258A" w:rsidRPr="0030258A" w:rsidSect="007A2FB3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F7"/>
    <w:rsid w:val="000162FB"/>
    <w:rsid w:val="000462BE"/>
    <w:rsid w:val="000D2058"/>
    <w:rsid w:val="00140318"/>
    <w:rsid w:val="001F469A"/>
    <w:rsid w:val="0020712A"/>
    <w:rsid w:val="00244186"/>
    <w:rsid w:val="002823E7"/>
    <w:rsid w:val="002E5A9E"/>
    <w:rsid w:val="0030258A"/>
    <w:rsid w:val="003A0540"/>
    <w:rsid w:val="004370EC"/>
    <w:rsid w:val="0048575C"/>
    <w:rsid w:val="004D1CBC"/>
    <w:rsid w:val="00504E77"/>
    <w:rsid w:val="00507C32"/>
    <w:rsid w:val="006619E6"/>
    <w:rsid w:val="00693FEA"/>
    <w:rsid w:val="006A1183"/>
    <w:rsid w:val="007234E6"/>
    <w:rsid w:val="007A2FB3"/>
    <w:rsid w:val="007E5428"/>
    <w:rsid w:val="007F5E2C"/>
    <w:rsid w:val="00897648"/>
    <w:rsid w:val="008F3D2E"/>
    <w:rsid w:val="00975B54"/>
    <w:rsid w:val="009938F7"/>
    <w:rsid w:val="009A2810"/>
    <w:rsid w:val="00A14F57"/>
    <w:rsid w:val="00AB0F8A"/>
    <w:rsid w:val="00B63DF8"/>
    <w:rsid w:val="00B87A5A"/>
    <w:rsid w:val="00C516D4"/>
    <w:rsid w:val="00C82146"/>
    <w:rsid w:val="00C9167D"/>
    <w:rsid w:val="00C950C7"/>
    <w:rsid w:val="00D2618C"/>
    <w:rsid w:val="00E2621A"/>
    <w:rsid w:val="00F01876"/>
    <w:rsid w:val="00F1156B"/>
    <w:rsid w:val="00F12E6E"/>
    <w:rsid w:val="00F94AE0"/>
    <w:rsid w:val="00FA54DE"/>
    <w:rsid w:val="00FE1CD5"/>
    <w:rsid w:val="00FF3B4D"/>
    <w:rsid w:val="00FF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D69D"/>
  <w15:chartTrackingRefBased/>
  <w15:docId w15:val="{9D45E741-F141-4497-B47A-D7171071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258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rash\InvoiceExample\bin\Debug\donthu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donthuoc.dotx</Template>
  <TotalTime>64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Hạ Vũ</dc:creator>
  <cp:keywords/>
  <dc:description/>
  <cp:lastModifiedBy>Phạm Hạ Vũ</cp:lastModifiedBy>
  <cp:revision>33</cp:revision>
  <dcterms:created xsi:type="dcterms:W3CDTF">2018-01-06T12:33:00Z</dcterms:created>
  <dcterms:modified xsi:type="dcterms:W3CDTF">2018-01-07T02:49:00Z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o_ten">
    <vt:lpwstr>Trần Trọng Nhân</vt:lpwstr>
  </property>
  <property fmtid="{D5CDD505-2E9C-101B-9397-08002B2CF9AE}" pid="3" name="dien_thoai">
    <vt:lpwstr>01212345</vt:lpwstr>
  </property>
  <property fmtid="{D5CDD505-2E9C-101B-9397-08002B2CF9AE}" pid="4" name="ngay_xuat">
    <vt:i4>7</vt:i4>
  </property>
  <property fmtid="{D5CDD505-2E9C-101B-9397-08002B2CF9AE}" pid="5" name="thang_xuat">
    <vt:i4>1</vt:i4>
  </property>
  <property fmtid="{D5CDD505-2E9C-101B-9397-08002B2CF9AE}" pid="6" name="nam_xuat">
    <vt:i4>2018</vt:i4>
  </property>
  <property fmtid="{D5CDD505-2E9C-101B-9397-08002B2CF9AE}" pid="7" name="tong_tien">
    <vt:lpwstr>390,000₫</vt:lpwstr>
  </property>
  <property fmtid="{D5CDD505-2E9C-101B-9397-08002B2CF9AE}" pid="8" name="bang_chu">
    <vt:lpwstr>Ba trăm chín mươi nghìn  đồng</vt:lpwstr>
  </property>
  <property fmtid="{D5CDD505-2E9C-101B-9397-08002B2CF9AE}" pid="9" name="nguoi_xuat">
    <vt:lpwstr>BS Lê Quang Vinh</vt:lpwstr>
  </property>
</Properties>
</file>