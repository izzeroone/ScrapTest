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0"/>
        <w:gridCol w:w="2751"/>
      </w:tblGrid>
      <w:tr w:rsidR="007A2FB3" w:rsidTr="007A2FB3">
        <w:tc>
          <w:tcPr>
            <w:tcW w:w="2750" w:type="dxa"/>
          </w:tcPr>
          <w:p w:rsidR="007A2FB3" w:rsidRPr="007A2FB3" w:rsidRDefault="007A2FB3" w:rsidP="0030258A">
            <w:pPr>
              <w:rPr>
                <w:b/>
              </w:rPr>
            </w:pPr>
            <w:r w:rsidRPr="007A2FB3">
              <w:rPr>
                <w:b/>
              </w:rPr>
              <w:t>PHÒNG MẠCH AVC</w:t>
            </w:r>
          </w:p>
          <w:p w:rsidR="007A2FB3" w:rsidRDefault="007A2FB3" w:rsidP="0030258A">
            <w:r>
              <w:t>12 Đường Số 6, Q. Thủ Đức, TP. HCM</w:t>
            </w:r>
          </w:p>
          <w:p w:rsidR="007A2FB3" w:rsidRDefault="007A2FB3" w:rsidP="0030258A">
            <w:r>
              <w:t>SĐT: 0123 456 789</w:t>
            </w:r>
          </w:p>
        </w:tc>
        <w:tc>
          <w:tcPr>
            <w:tcW w:w="2751" w:type="dxa"/>
          </w:tcPr>
          <w:p w:rsidR="007A2FB3" w:rsidRDefault="007A2FB3" w:rsidP="0030258A">
            <w:r>
              <w:t xml:space="preserve">Giờ làm việc 10h – 13h. </w:t>
            </w:r>
          </w:p>
          <w:p w:rsidR="007A2FB3" w:rsidRDefault="007A2FB3" w:rsidP="0030258A">
            <w:r>
              <w:tab/>
              <w:t xml:space="preserve">         17h – 20h</w:t>
            </w:r>
          </w:p>
          <w:p w:rsidR="007A2FB3" w:rsidRDefault="007A2FB3" w:rsidP="0030258A">
            <w:r>
              <w:t>Riêng T7 – CN 7h – 21h</w:t>
            </w:r>
          </w:p>
          <w:p w:rsidR="007A2FB3" w:rsidRDefault="007A2FB3" w:rsidP="0030258A">
            <w:r>
              <w:t>Ngày lễ nghỉ</w:t>
            </w:r>
          </w:p>
        </w:tc>
      </w:tr>
    </w:tbl>
    <w:p w:rsidR="0030258A" w:rsidRDefault="0030258A" w:rsidP="0030258A"/>
    <w:p w:rsidR="0030258A" w:rsidRDefault="0030258A" w:rsidP="0030258A"/>
    <w:p w:rsidR="0030258A" w:rsidRPr="007A2FB3" w:rsidRDefault="00FF3B4D" w:rsidP="0030258A">
      <w:pPr>
        <w:jc w:val="center"/>
        <w:rPr>
          <w:b/>
          <w:sz w:val="26"/>
          <w:szCs w:val="26"/>
        </w:rPr>
      </w:pPr>
      <w:r w:rsidRPr="007A2FB3">
        <w:rPr>
          <w:b/>
          <w:sz w:val="26"/>
          <w:szCs w:val="26"/>
        </w:rPr>
        <w:t>HÓA ĐƠN BÁN HÀNG</w:t>
      </w:r>
    </w:p>
    <w:p w:rsidR="007F5E2C" w:rsidRPr="007A2FB3" w:rsidRDefault="0030258A" w:rsidP="0030258A">
      <w:r w:rsidRPr="007A2FB3">
        <w:t>Họ tên:</w:t>
      </w:r>
      <w:r w:rsidR="00E2621A" w:rsidRPr="007A2FB3">
        <w:t xml:space="preserve"> </w:t>
      </w:r>
      <w:bookmarkStart w:id="0" w:name="_Hlk503069543"/>
      <w:r w:rsidR="007F5E2C" w:rsidRPr="007A2FB3">
        <w:fldChar w:fldCharType="begin"/>
      </w:r>
      <w:r w:rsidR="007F5E2C" w:rsidRPr="007A2FB3">
        <w:instrText xml:space="preserve"> DOCPROPERTY  ho_ten \* MERGEFORMAT </w:instrText>
      </w:r>
      <w:r w:rsidR="007F5E2C" w:rsidRPr="007A2FB3">
        <w:fldChar w:fldCharType="separate"/>
      </w:r>
      <w:r w:rsidR="007F5E2C" w:rsidRPr="007A2FB3">
        <w:rPr>
          <w:bCs/>
        </w:rPr>
        <w:t>Error! Unknown document property name.</w:t>
      </w:r>
      <w:r w:rsidR="007F5E2C" w:rsidRPr="007A2FB3">
        <w:fldChar w:fldCharType="end"/>
      </w:r>
      <w:bookmarkEnd w:id="0"/>
    </w:p>
    <w:p w:rsidR="00FF3B4D" w:rsidRDefault="0030258A" w:rsidP="0030258A">
      <w:pPr>
        <w:rPr>
          <w:sz w:val="26"/>
          <w:szCs w:val="26"/>
        </w:rPr>
      </w:pPr>
      <w:r w:rsidRPr="007A2FB3">
        <w:t>Điện thoại:</w:t>
      </w:r>
      <w:r w:rsidR="00E2621A" w:rsidRPr="007A2FB3">
        <w:t xml:space="preserve"> </w:t>
      </w:r>
      <w:r w:rsidR="00F94AE0" w:rsidRPr="007A2FB3">
        <w:fldChar w:fldCharType="begin"/>
      </w:r>
      <w:r w:rsidR="00F94AE0" w:rsidRPr="007A2FB3">
        <w:instrText xml:space="preserve"> DOCPROPERTY  dien_thoai \* MERGEFORMAT </w:instrText>
      </w:r>
      <w:r w:rsidR="00F94AE0" w:rsidRPr="007A2FB3">
        <w:fldChar w:fldCharType="separate"/>
      </w:r>
      <w:r w:rsidR="00F94AE0" w:rsidRPr="007A2FB3">
        <w:rPr>
          <w:bCs/>
        </w:rPr>
        <w:t>Error! Unknown document property name.</w:t>
      </w:r>
      <w:r w:rsidR="00F94AE0" w:rsidRPr="007A2FB3">
        <w:fldChar w:fldCharType="end"/>
      </w:r>
      <w:r w:rsidR="00FF3B4D">
        <w:rPr>
          <w:sz w:val="26"/>
          <w:szCs w:val="26"/>
        </w:rPr>
        <w:t xml:space="preserve"> </w:t>
      </w:r>
      <w:r w:rsidR="00FF3B4D">
        <w:rPr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930"/>
        <w:gridCol w:w="1285"/>
        <w:gridCol w:w="1184"/>
        <w:gridCol w:w="1244"/>
      </w:tblGrid>
      <w:tr w:rsidR="002E5A9E" w:rsidRPr="007A2FB3" w:rsidTr="002E5A9E">
        <w:tc>
          <w:tcPr>
            <w:tcW w:w="1375" w:type="dxa"/>
          </w:tcPr>
          <w:p w:rsidR="002E5A9E" w:rsidRPr="007A2FB3" w:rsidRDefault="002E5A9E" w:rsidP="0030258A">
            <w:r w:rsidRPr="007A2FB3">
              <w:t>Tên</w:t>
            </w:r>
          </w:p>
        </w:tc>
        <w:tc>
          <w:tcPr>
            <w:tcW w:w="1497" w:type="dxa"/>
          </w:tcPr>
          <w:p w:rsidR="002E5A9E" w:rsidRPr="007A2FB3" w:rsidRDefault="002E5A9E" w:rsidP="0030258A">
            <w:r w:rsidRPr="007A2FB3">
              <w:t>Đơn vị</w:t>
            </w:r>
          </w:p>
        </w:tc>
        <w:tc>
          <w:tcPr>
            <w:tcW w:w="2239" w:type="dxa"/>
          </w:tcPr>
          <w:p w:rsidR="002E5A9E" w:rsidRPr="007A2FB3" w:rsidRDefault="002E5A9E" w:rsidP="0030258A">
            <w:r w:rsidRPr="007A2FB3">
              <w:t>Số lượng</w:t>
            </w:r>
          </w:p>
        </w:tc>
        <w:tc>
          <w:tcPr>
            <w:tcW w:w="2190" w:type="dxa"/>
          </w:tcPr>
          <w:p w:rsidR="002E5A9E" w:rsidRPr="007A2FB3" w:rsidRDefault="002E5A9E" w:rsidP="0030258A">
            <w:r w:rsidRPr="007A2FB3">
              <w:t>Đơn giá</w:t>
            </w:r>
          </w:p>
        </w:tc>
        <w:tc>
          <w:tcPr>
            <w:tcW w:w="2049" w:type="dxa"/>
          </w:tcPr>
          <w:p w:rsidR="002E5A9E" w:rsidRPr="007A2FB3" w:rsidRDefault="002E5A9E" w:rsidP="0030258A">
            <w:r w:rsidRPr="007A2FB3">
              <w:t>Thành tiền</w:t>
            </w:r>
          </w:p>
        </w:tc>
      </w:tr>
    </w:tbl>
    <w:p w:rsidR="00FF3B4D" w:rsidRDefault="00FF3B4D" w:rsidP="0030258A">
      <w:pPr>
        <w:rPr>
          <w:sz w:val="26"/>
          <w:szCs w:val="26"/>
        </w:rPr>
      </w:pPr>
    </w:p>
    <w:p w:rsidR="007E5428" w:rsidRPr="007A2FB3" w:rsidRDefault="007E5428" w:rsidP="007E5428">
      <w:pPr>
        <w:jc w:val="right"/>
        <w:rPr>
          <w:b/>
        </w:rPr>
      </w:pPr>
      <w:r w:rsidRPr="007A2FB3">
        <w:rPr>
          <w:b/>
        </w:rPr>
        <w:t>Tổng tiền:</w:t>
      </w:r>
      <w:r w:rsidRPr="007A2FB3">
        <w:t xml:space="preserve"> </w:t>
      </w:r>
      <w:r w:rsidRPr="007A2FB3">
        <w:rPr>
          <w:b/>
        </w:rPr>
        <w:fldChar w:fldCharType="begin"/>
      </w:r>
      <w:r w:rsidRPr="007A2FB3">
        <w:rPr>
          <w:b/>
        </w:rPr>
        <w:instrText xml:space="preserve"> DOCPROPERTY  tong_tien \* MERGEFORMAT </w:instrText>
      </w:r>
      <w:r w:rsidRPr="007A2FB3">
        <w:rPr>
          <w:b/>
        </w:rPr>
        <w:fldChar w:fldCharType="separate"/>
      </w:r>
      <w:r w:rsidRPr="007A2FB3">
        <w:rPr>
          <w:b/>
          <w:bCs/>
        </w:rPr>
        <w:t>Error! Unknown document property name.</w:t>
      </w:r>
      <w:r w:rsidRPr="007A2FB3">
        <w:rPr>
          <w:b/>
        </w:rPr>
        <w:fldChar w:fldCharType="end"/>
      </w:r>
      <w:r w:rsidRPr="007A2FB3">
        <w:rPr>
          <w:b/>
        </w:rPr>
        <w:t xml:space="preserve"> </w:t>
      </w:r>
      <w:r w:rsidRPr="007A2FB3">
        <w:rPr>
          <w:b/>
        </w:rPr>
        <w:tab/>
      </w:r>
    </w:p>
    <w:p w:rsidR="007E5428" w:rsidRPr="007A2FB3" w:rsidRDefault="007E5428" w:rsidP="0030258A">
      <w:r w:rsidRPr="007A2FB3">
        <w:t xml:space="preserve">Bằng chữ: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bang_chu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Error! Unknown document property name.</w:t>
      </w:r>
      <w:r w:rsidRPr="007A2FB3">
        <w:rPr>
          <w:i/>
        </w:rPr>
        <w:fldChar w:fldCharType="end"/>
      </w:r>
      <w:r w:rsidRPr="007A2FB3">
        <w:rPr>
          <w:b/>
          <w:i/>
        </w:rPr>
        <w:t xml:space="preserve"> </w:t>
      </w:r>
      <w:r w:rsidRPr="007A2FB3">
        <w:rPr>
          <w:b/>
          <w:i/>
        </w:rPr>
        <w:tab/>
      </w:r>
    </w:p>
    <w:p w:rsidR="00C950C7" w:rsidRPr="007A2FB3" w:rsidRDefault="00C950C7" w:rsidP="0030258A"/>
    <w:p w:rsidR="00C950C7" w:rsidRPr="007A2FB3" w:rsidRDefault="00C950C7" w:rsidP="00C950C7">
      <w:pPr>
        <w:jc w:val="right"/>
        <w:rPr>
          <w:i/>
        </w:rPr>
      </w:pPr>
      <w:r w:rsidRPr="007A2FB3">
        <w:rPr>
          <w:i/>
        </w:rPr>
        <w:t>Ngày</w:t>
      </w:r>
      <w:r w:rsidR="002E5A9E" w:rsidRPr="007A2FB3">
        <w:rPr>
          <w:i/>
        </w:rPr>
        <w:t xml:space="preserve">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ngay_xuat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Error! Unknown document property name.</w:t>
      </w:r>
      <w:r w:rsidRPr="007A2FB3">
        <w:rPr>
          <w:i/>
        </w:rPr>
        <w:fldChar w:fldCharType="end"/>
      </w:r>
      <w:r w:rsidRPr="007A2FB3">
        <w:rPr>
          <w:i/>
        </w:rPr>
        <w:t xml:space="preserve">  tháng</w:t>
      </w:r>
      <w:r w:rsidR="002E5A9E" w:rsidRPr="007A2FB3">
        <w:rPr>
          <w:i/>
        </w:rPr>
        <w:t xml:space="preserve">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thang_xuat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Error! Unknown document property name.</w:t>
      </w:r>
      <w:r w:rsidRPr="007A2FB3">
        <w:rPr>
          <w:i/>
        </w:rPr>
        <w:fldChar w:fldCharType="end"/>
      </w:r>
      <w:r w:rsidRPr="007A2FB3">
        <w:rPr>
          <w:i/>
        </w:rPr>
        <w:t xml:space="preserve"> năm</w:t>
      </w:r>
      <w:r w:rsidR="002E5A9E" w:rsidRPr="007A2FB3">
        <w:rPr>
          <w:i/>
        </w:rPr>
        <w:t xml:space="preserve"> </w:t>
      </w:r>
      <w:r w:rsidRPr="007A2FB3">
        <w:rPr>
          <w:i/>
        </w:rPr>
        <w:fldChar w:fldCharType="begin"/>
      </w:r>
      <w:r w:rsidRPr="007A2FB3">
        <w:rPr>
          <w:i/>
        </w:rPr>
        <w:instrText xml:space="preserve"> DOCPROPERTY  nam_xuat \* MERGEFORMAT </w:instrText>
      </w:r>
      <w:r w:rsidRPr="007A2FB3">
        <w:rPr>
          <w:i/>
        </w:rPr>
        <w:fldChar w:fldCharType="separate"/>
      </w:r>
      <w:r w:rsidRPr="007A2FB3">
        <w:rPr>
          <w:bCs/>
          <w:i/>
        </w:rPr>
        <w:t>Error! Unknown document property name.</w:t>
      </w:r>
      <w:r w:rsidRPr="007A2FB3">
        <w:rPr>
          <w:i/>
        </w:rPr>
        <w:fldChar w:fldCharType="end"/>
      </w:r>
    </w:p>
    <w:p w:rsidR="00F01876" w:rsidRDefault="00F01876" w:rsidP="00C950C7">
      <w:pPr>
        <w:jc w:val="right"/>
        <w:rPr>
          <w:i/>
        </w:rPr>
      </w:pPr>
    </w:p>
    <w:p w:rsidR="00F01876" w:rsidRDefault="00F01876" w:rsidP="00C950C7">
      <w:pPr>
        <w:jc w:val="right"/>
        <w:rPr>
          <w:i/>
        </w:rPr>
      </w:pPr>
    </w:p>
    <w:p w:rsidR="00F01876" w:rsidRPr="007A2FB3" w:rsidRDefault="00F01876" w:rsidP="00C950C7">
      <w:pPr>
        <w:jc w:val="right"/>
        <w:rPr>
          <w:i/>
        </w:rPr>
      </w:pPr>
      <w:r w:rsidRPr="007A2FB3">
        <w:fldChar w:fldCharType="begin"/>
      </w:r>
      <w:r w:rsidRPr="007A2FB3">
        <w:instrText xml:space="preserve"> DOCPROPERTY  nguoi_xuat \* MERGEFORMAT </w:instrText>
      </w:r>
      <w:r w:rsidRPr="007A2FB3">
        <w:fldChar w:fldCharType="separate"/>
      </w:r>
      <w:r w:rsidRPr="007A2FB3">
        <w:rPr>
          <w:b/>
          <w:bCs/>
        </w:rPr>
        <w:t>Error! Unknown document property name.</w:t>
      </w:r>
      <w:r w:rsidRPr="007A2FB3">
        <w:fldChar w:fldCharType="end"/>
      </w:r>
    </w:p>
    <w:p w:rsidR="00507C32" w:rsidRDefault="00507C32" w:rsidP="0030258A"/>
    <w:p w:rsidR="0030258A" w:rsidRPr="0030258A" w:rsidRDefault="0030258A" w:rsidP="0030258A">
      <w:r>
        <w:tab/>
      </w:r>
      <w:r>
        <w:tab/>
      </w:r>
      <w:r w:rsidRPr="0030258A">
        <w:tab/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0258A" w:rsidRPr="0030258A" w:rsidSect="007A2FB3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F7"/>
    <w:rsid w:val="000462BE"/>
    <w:rsid w:val="00140318"/>
    <w:rsid w:val="001F469A"/>
    <w:rsid w:val="0020712A"/>
    <w:rsid w:val="00244186"/>
    <w:rsid w:val="002E5A9E"/>
    <w:rsid w:val="0030258A"/>
    <w:rsid w:val="003A0540"/>
    <w:rsid w:val="004370EC"/>
    <w:rsid w:val="0048575C"/>
    <w:rsid w:val="00507C32"/>
    <w:rsid w:val="006619E6"/>
    <w:rsid w:val="00693FEA"/>
    <w:rsid w:val="006A1183"/>
    <w:rsid w:val="007234E6"/>
    <w:rsid w:val="007A2FB3"/>
    <w:rsid w:val="007E5428"/>
    <w:rsid w:val="007F5E2C"/>
    <w:rsid w:val="008F3D2E"/>
    <w:rsid w:val="00975B54"/>
    <w:rsid w:val="009938F7"/>
    <w:rsid w:val="009A2810"/>
    <w:rsid w:val="00A14F57"/>
    <w:rsid w:val="00AB0F8A"/>
    <w:rsid w:val="00B63DF8"/>
    <w:rsid w:val="00C516D4"/>
    <w:rsid w:val="00C950C7"/>
    <w:rsid w:val="00D2618C"/>
    <w:rsid w:val="00E2621A"/>
    <w:rsid w:val="00F01876"/>
    <w:rsid w:val="00F1156B"/>
    <w:rsid w:val="00F94AE0"/>
    <w:rsid w:val="00FA54DE"/>
    <w:rsid w:val="00FF3B4D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D84E"/>
  <w15:chartTrackingRefBased/>
  <w15:docId w15:val="{9D45E741-F141-4497-B47A-D7171071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5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rash\InvoiceExample\bin\Debug\donthu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donthuoc.dotx</Template>
  <TotalTime>50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Hạ Vũ</dc:creator>
  <cp:keywords/>
  <dc:description/>
  <cp:lastModifiedBy>Phạm Hạ Vũ</cp:lastModifiedBy>
  <cp:revision>24</cp:revision>
  <dcterms:created xsi:type="dcterms:W3CDTF">2018-01-06T12:33:00Z</dcterms:created>
  <dcterms:modified xsi:type="dcterms:W3CDTF">2018-01-07T01:06:00Z</dcterms:modified>
</cp:coreProperties>
</file>